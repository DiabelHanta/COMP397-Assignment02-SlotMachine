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D223E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5B13DB" w:rsidP="005B13D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Assignment 02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0147D6" w:rsidP="00B920A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920A4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Slot Machine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#XX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proofErr w:type="spellStart"/>
                <w:r w:rsidR="00416934">
                  <w:t>KoolKatz</w:t>
                </w:r>
                <w:proofErr w:type="spellEnd"/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C03D40" w:rsidP="00C03D40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proofErr w:type="spellStart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</w:t>
                    </w:r>
                    <w:proofErr w:type="spellEnd"/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Faim Hussain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2FC2D6FE" wp14:editId="60BE9E25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C2D6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587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CB6B32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29,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67963587"/>
        <w:docPartObj>
          <w:docPartGallery w:val="Table of Contents"/>
          <w:docPartUnique/>
        </w:docPartObj>
      </w:sdtPr>
      <w:sdtEndPr/>
      <w:sdtContent>
        <w:p w:rsidR="00EF0008" w:rsidRDefault="00EF0008">
          <w:pPr>
            <w:pStyle w:val="TOCHeading"/>
          </w:pPr>
          <w:r>
            <w:t>Table of Contents</w:t>
          </w:r>
        </w:p>
        <w:p w:rsidR="00EF0008" w:rsidRDefault="000147D6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1</w:t>
          </w:r>
        </w:p>
        <w:p w:rsidR="00EF0008" w:rsidRDefault="000147D6">
          <w:pPr>
            <w:pStyle w:val="TOC2"/>
            <w:ind w:left="216"/>
          </w:pPr>
          <w:sdt>
            <w:sdtPr>
              <w:id w:val="1667506712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2</w:t>
          </w:r>
        </w:p>
        <w:p w:rsidR="00EF0008" w:rsidRDefault="000147D6">
          <w:pPr>
            <w:pStyle w:val="TOC3"/>
            <w:ind w:left="446"/>
          </w:pPr>
          <w:sdt>
            <w:sdtPr>
              <w:id w:val="93059032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EF0008">
            <w:t>3</w:t>
          </w:r>
        </w:p>
        <w:p w:rsidR="00EF0008" w:rsidRDefault="000147D6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EFA57714F5434ACC999E7B6B8D746925"/>
              </w:placeholder>
              <w:temporary/>
              <w:showingPlcHdr/>
            </w:sdtPr>
            <w:sdtEndPr/>
            <w:sdtContent>
              <w:r w:rsidR="00EF0008">
                <w:rPr>
                  <w:b/>
                  <w:bCs/>
                </w:rPr>
                <w:t>Type chapter title (level 1)</w:t>
              </w:r>
            </w:sdtContent>
          </w:sdt>
          <w:r w:rsidR="00EF0008">
            <w:ptab w:relativeTo="margin" w:alignment="right" w:leader="dot"/>
          </w:r>
          <w:r w:rsidR="00EF0008">
            <w:rPr>
              <w:b/>
              <w:bCs/>
            </w:rPr>
            <w:t>4</w:t>
          </w:r>
        </w:p>
        <w:p w:rsidR="00EF0008" w:rsidRDefault="000147D6">
          <w:pPr>
            <w:pStyle w:val="TOC2"/>
            <w:ind w:left="216"/>
          </w:pPr>
          <w:sdt>
            <w:sdtPr>
              <w:id w:val="93059040"/>
              <w:placeholder>
                <w:docPart w:val="8FD6B3C211A840B2BBC29EE2CB089A17"/>
              </w:placeholder>
              <w:temporary/>
              <w:showingPlcHdr/>
            </w:sdtPr>
            <w:sdtEndPr/>
            <w:sdtContent>
              <w:r w:rsidR="00EF0008">
                <w:t>Type chapter title (level 2)</w:t>
              </w:r>
            </w:sdtContent>
          </w:sdt>
          <w:r w:rsidR="00EF0008">
            <w:ptab w:relativeTo="margin" w:alignment="right" w:leader="dot"/>
          </w:r>
          <w:r w:rsidR="00EF0008">
            <w:t>5</w:t>
          </w:r>
        </w:p>
        <w:p w:rsidR="00EF0008" w:rsidRDefault="000147D6">
          <w:pPr>
            <w:pStyle w:val="TOC3"/>
            <w:ind w:left="446"/>
          </w:pPr>
          <w:sdt>
            <w:sdtPr>
              <w:id w:val="93059044"/>
              <w:placeholder>
                <w:docPart w:val="D520C5D2320443378FA676E8B030C94A"/>
              </w:placeholder>
              <w:temporary/>
              <w:showingPlcHdr/>
            </w:sdtPr>
            <w:sdtEndPr/>
            <w:sdtContent>
              <w:r w:rsidR="00EF0008">
                <w:t>Type chapter title (level 3)</w:t>
              </w:r>
            </w:sdtContent>
          </w:sdt>
          <w:r w:rsidR="00EF0008">
            <w:ptab w:relativeTo="margin" w:alignment="right" w:leader="dot"/>
          </w:r>
          <w:r w:rsidR="00EF0008">
            <w:t>6</w:t>
          </w:r>
        </w:p>
      </w:sdtContent>
    </w:sdt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0474B9" w:rsidRPr="000474B9" w:rsidRDefault="00552CC9" w:rsidP="00552CC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552CC9">
        <w:rPr>
          <w:rFonts w:eastAsia="Times New Roman" w:cs="Consolas"/>
          <w:b/>
          <w:sz w:val="24"/>
          <w:szCs w:val="20"/>
          <w:lang w:val="en-US" w:eastAsia="en-US"/>
        </w:rPr>
        <w:t xml:space="preserve">Using </w:t>
      </w:r>
      <w:proofErr w:type="spellStart"/>
      <w:r w:rsidRPr="00552CC9">
        <w:rPr>
          <w:rFonts w:eastAsia="Times New Roman" w:cs="Consolas"/>
          <w:b/>
          <w:sz w:val="24"/>
          <w:szCs w:val="20"/>
          <w:lang w:val="en-US" w:eastAsia="en-US"/>
        </w:rPr>
        <w:t>SlotMachine</w:t>
      </w:r>
      <w:proofErr w:type="spellEnd"/>
      <w:r w:rsidRPr="00552CC9">
        <w:rPr>
          <w:rFonts w:eastAsia="Times New Roman" w:cs="Consolas"/>
          <w:b/>
          <w:sz w:val="24"/>
          <w:szCs w:val="20"/>
          <w:lang w:val="en-US" w:eastAsia="en-US"/>
        </w:rPr>
        <w:t xml:space="preserve"> Demo as Template</w:t>
      </w:r>
    </w:p>
    <w:p w:rsidR="00BD2E6F" w:rsidRDefault="00190E5A" w:rsidP="00BD2E6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190E5A">
        <w:rPr>
          <w:rFonts w:eastAsia="Times New Roman" w:cs="Consolas"/>
          <w:b/>
          <w:sz w:val="24"/>
          <w:szCs w:val="20"/>
          <w:lang w:val="en-US" w:eastAsia="en-US"/>
        </w:rPr>
        <w:t>Commit 2 - (Found and create own assets</w:t>
      </w:r>
      <w:proofErr w:type="gramStart"/>
      <w:r w:rsidRPr="00190E5A">
        <w:rPr>
          <w:rFonts w:eastAsia="Times New Roman" w:cs="Consolas"/>
          <w:b/>
          <w:sz w:val="24"/>
          <w:szCs w:val="20"/>
          <w:lang w:val="en-US" w:eastAsia="en-US"/>
        </w:rPr>
        <w:t>)</w:t>
      </w:r>
      <w:proofErr w:type="gramEnd"/>
      <w:r w:rsidR="00EE4A91" w:rsidRPr="00B14A7E">
        <w:rPr>
          <w:rFonts w:eastAsia="Times New Roman" w:cs="Consolas"/>
          <w:sz w:val="24"/>
          <w:szCs w:val="20"/>
          <w:lang w:val="en-US" w:eastAsia="en-US"/>
        </w:rPr>
        <w:br/>
      </w:r>
      <w:r w:rsidR="009A03AD" w:rsidRPr="009A03AD">
        <w:rPr>
          <w:rFonts w:eastAsia="Times New Roman" w:cs="Consolas"/>
          <w:sz w:val="24"/>
          <w:szCs w:val="20"/>
          <w:lang w:val="en-US" w:eastAsia="en-US"/>
        </w:rPr>
        <w:t xml:space="preserve">Found </w:t>
      </w:r>
      <w:proofErr w:type="spellStart"/>
      <w:r w:rsidR="009A03AD" w:rsidRPr="009A03AD">
        <w:rPr>
          <w:rFonts w:eastAsia="Times New Roman" w:cs="Consolas"/>
          <w:sz w:val="24"/>
          <w:szCs w:val="20"/>
          <w:lang w:val="en-US" w:eastAsia="en-US"/>
        </w:rPr>
        <w:t>slotmachine</w:t>
      </w:r>
      <w:proofErr w:type="spellEnd"/>
      <w:r w:rsidR="009A03AD" w:rsidRPr="009A03AD">
        <w:rPr>
          <w:rFonts w:eastAsia="Times New Roman" w:cs="Consolas"/>
          <w:sz w:val="24"/>
          <w:szCs w:val="20"/>
          <w:lang w:val="en-US" w:eastAsia="en-US"/>
        </w:rPr>
        <w:t xml:space="preserve"> image, and cut out and edit it to create buttons, a</w:t>
      </w:r>
      <w:r w:rsidR="00BD2E6F">
        <w:rPr>
          <w:rFonts w:eastAsia="Times New Roman" w:cs="Consolas"/>
          <w:sz w:val="24"/>
          <w:szCs w:val="20"/>
          <w:lang w:val="en-US" w:eastAsia="en-US"/>
        </w:rPr>
        <w:t xml:space="preserve"> </w:t>
      </w:r>
      <w:proofErr w:type="spellStart"/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barline</w:t>
      </w:r>
      <w:proofErr w:type="spellEnd"/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, and using the machine as template. Created a .</w:t>
      </w:r>
      <w:proofErr w:type="spellStart"/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psd</w:t>
      </w:r>
      <w:proofErr w:type="spellEnd"/>
      <w:r w:rsidR="009A03AD" w:rsidRPr="00BD2E6F">
        <w:rPr>
          <w:rFonts w:eastAsia="Times New Roman" w:cs="Consolas"/>
          <w:sz w:val="24"/>
          <w:szCs w:val="20"/>
          <w:lang w:val="en-US" w:eastAsia="en-US"/>
        </w:rPr>
        <w:t xml:space="preserve"> (</w:t>
      </w:r>
      <w:proofErr w:type="spellStart"/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photoshop</w:t>
      </w:r>
      <w:proofErr w:type="spellEnd"/>
      <w:r w:rsidR="00BD2E6F" w:rsidRPr="00BD2E6F">
        <w:rPr>
          <w:rFonts w:eastAsia="Times New Roman" w:cs="Consolas"/>
          <w:sz w:val="24"/>
          <w:szCs w:val="20"/>
          <w:lang w:val="en-US" w:eastAsia="en-US"/>
        </w:rPr>
        <w:t xml:space="preserve"> </w:t>
      </w:r>
      <w:r w:rsidR="009A03AD" w:rsidRPr="00BD2E6F">
        <w:rPr>
          <w:rFonts w:eastAsia="Times New Roman" w:cs="Consolas"/>
          <w:sz w:val="24"/>
          <w:szCs w:val="20"/>
          <w:lang w:val="en-US" w:eastAsia="en-US"/>
        </w:rPr>
        <w:t>document) and added bar-line (layer error), header and basic buttons.</w:t>
      </w:r>
    </w:p>
    <w:p w:rsidR="00D14E8B" w:rsidRPr="00D14E8B" w:rsidRDefault="00D14E8B" w:rsidP="00D14E8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D14E8B">
        <w:rPr>
          <w:b/>
          <w:sz w:val="24"/>
          <w:szCs w:val="24"/>
        </w:rPr>
        <w:t>Commit - 3 (Finished game assets...)</w:t>
      </w:r>
    </w:p>
    <w:p w:rsidR="00452358" w:rsidRDefault="00E966D0" w:rsidP="00E96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sz w:val="24"/>
          <w:szCs w:val="24"/>
        </w:rPr>
      </w:pPr>
      <w:r w:rsidRPr="00E966D0">
        <w:rPr>
          <w:sz w:val="24"/>
          <w:szCs w:val="24"/>
        </w:rPr>
        <w:t>Created all assets and completed main slot</w:t>
      </w:r>
      <w:r w:rsidR="00F314DE">
        <w:rPr>
          <w:sz w:val="24"/>
          <w:szCs w:val="24"/>
        </w:rPr>
        <w:t xml:space="preserve"> </w:t>
      </w:r>
      <w:bookmarkStart w:id="0" w:name="_GoBack"/>
      <w:bookmarkEnd w:id="0"/>
      <w:r w:rsidRPr="00E966D0">
        <w:rPr>
          <w:sz w:val="24"/>
          <w:szCs w:val="24"/>
        </w:rPr>
        <w:t>machine interface.</w:t>
      </w:r>
    </w:p>
    <w:p w:rsidR="008C6B2D" w:rsidRPr="00D14E8B" w:rsidRDefault="009A4D42" w:rsidP="00E966D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D14E8B">
        <w:rPr>
          <w:sz w:val="24"/>
          <w:szCs w:val="24"/>
        </w:rPr>
        <w:br w:type="page"/>
      </w: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BF4089" w:rsidP="00BF4089">
      <w:pPr>
        <w:pStyle w:val="ListParagraph"/>
        <w:rPr>
          <w:b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ensure</w:t>
      </w:r>
      <w:proofErr w:type="gramEnd"/>
      <w:r w:rsidRPr="00BF4089">
        <w:rPr>
          <w:i/>
          <w:sz w:val="24"/>
          <w:szCs w:val="24"/>
        </w:rPr>
        <w:t xml:space="preserve"> you mention the goal of the game and how to win if applicable)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</w:t>
      </w:r>
      <w:proofErr w:type="gramStart"/>
      <w:r w:rsidRPr="00BF4089">
        <w:rPr>
          <w:i/>
          <w:sz w:val="24"/>
          <w:szCs w:val="24"/>
        </w:rPr>
        <w:t>how</w:t>
      </w:r>
      <w:proofErr w:type="gramEnd"/>
      <w:r w:rsidRPr="00BF4089">
        <w:rPr>
          <w:i/>
          <w:sz w:val="24"/>
          <w:szCs w:val="24"/>
        </w:rPr>
        <w:t xml:space="preserve">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(Which keys does your game use? Does it use the mouse or a joystick?)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9F6693" w:rsidRPr="005672F0" w:rsidRDefault="00BF4089" w:rsidP="005672F0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5C2F0F" w:rsidRPr="008C1EB0" w:rsidRDefault="005C2F0F" w:rsidP="008C1EB0">
      <w:pPr>
        <w:rPr>
          <w:i/>
          <w:sz w:val="24"/>
          <w:szCs w:val="24"/>
        </w:rPr>
      </w:pPr>
    </w:p>
    <w:sectPr w:rsidR="005C2F0F" w:rsidRPr="008C1EB0" w:rsidSect="00E835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7D6" w:rsidRDefault="000147D6" w:rsidP="00C152DC">
      <w:pPr>
        <w:spacing w:after="0" w:line="240" w:lineRule="auto"/>
      </w:pPr>
      <w:r>
        <w:separator/>
      </w:r>
    </w:p>
  </w:endnote>
  <w:endnote w:type="continuationSeparator" w:id="0">
    <w:p w:rsidR="000147D6" w:rsidRDefault="000147D6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83571" w:rsidRPr="00E83571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0147D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F314DE" w:rsidRPr="00F314DE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7D6" w:rsidRDefault="000147D6" w:rsidP="00C152DC">
      <w:pPr>
        <w:spacing w:after="0" w:line="240" w:lineRule="auto"/>
      </w:pPr>
      <w:r>
        <w:separator/>
      </w:r>
    </w:p>
  </w:footnote>
  <w:footnote w:type="continuationSeparator" w:id="0">
    <w:p w:rsidR="000147D6" w:rsidRDefault="000147D6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5702556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B13DB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-1414011331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E83571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29, 2015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  <w:sz w:val="24"/>
            <w:szCs w:val="24"/>
          </w:rPr>
          <w:alias w:val="Date"/>
          <w:id w:val="652806229"/>
          <w:dataBinding w:prefixMappings="xmlns:ns0='http://schemas.microsoft.com/office/2006/coverPageProps'" w:xpath="/ns0:CoverPageProperties[1]/ns0:PublishDate[1]" w:storeItemID="{55AF091B-3C7A-41E3-B477-F2FDAA23CFDA}"/>
          <w:date w:fullDate="2015-10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E83571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 w:rsidRPr="0010000C">
                <w:rPr>
                  <w:color w:val="FFFFFF" w:themeColor="background1"/>
                  <w:sz w:val="24"/>
                  <w:szCs w:val="24"/>
                </w:rPr>
                <w:t>October 29,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980249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B13DB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02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571" w:rsidRDefault="00E83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12529"/>
    <w:rsid w:val="000147D6"/>
    <w:rsid w:val="00021BBC"/>
    <w:rsid w:val="00023AF4"/>
    <w:rsid w:val="00041C8A"/>
    <w:rsid w:val="000474B9"/>
    <w:rsid w:val="00080D8D"/>
    <w:rsid w:val="0010000C"/>
    <w:rsid w:val="001652CC"/>
    <w:rsid w:val="001658A5"/>
    <w:rsid w:val="00190E5A"/>
    <w:rsid w:val="001A371F"/>
    <w:rsid w:val="0021698F"/>
    <w:rsid w:val="003E1D34"/>
    <w:rsid w:val="003E1D56"/>
    <w:rsid w:val="00416934"/>
    <w:rsid w:val="00420F46"/>
    <w:rsid w:val="00452358"/>
    <w:rsid w:val="0052734F"/>
    <w:rsid w:val="00532BBB"/>
    <w:rsid w:val="00552CC9"/>
    <w:rsid w:val="005672F0"/>
    <w:rsid w:val="00577662"/>
    <w:rsid w:val="005B13DB"/>
    <w:rsid w:val="005C2F0F"/>
    <w:rsid w:val="00630A96"/>
    <w:rsid w:val="0068496E"/>
    <w:rsid w:val="00686D09"/>
    <w:rsid w:val="00691022"/>
    <w:rsid w:val="006A1211"/>
    <w:rsid w:val="006B151B"/>
    <w:rsid w:val="00742D31"/>
    <w:rsid w:val="00744BAC"/>
    <w:rsid w:val="007964B1"/>
    <w:rsid w:val="007D2A8E"/>
    <w:rsid w:val="008163C4"/>
    <w:rsid w:val="008A1826"/>
    <w:rsid w:val="008C1EB0"/>
    <w:rsid w:val="008C227F"/>
    <w:rsid w:val="008C6B2D"/>
    <w:rsid w:val="008E601F"/>
    <w:rsid w:val="008F3C94"/>
    <w:rsid w:val="00953C99"/>
    <w:rsid w:val="00996533"/>
    <w:rsid w:val="009A03AD"/>
    <w:rsid w:val="009A1656"/>
    <w:rsid w:val="009A4D42"/>
    <w:rsid w:val="009F1EAB"/>
    <w:rsid w:val="009F2108"/>
    <w:rsid w:val="009F6693"/>
    <w:rsid w:val="00AA765B"/>
    <w:rsid w:val="00AD223E"/>
    <w:rsid w:val="00B00BCD"/>
    <w:rsid w:val="00B920A4"/>
    <w:rsid w:val="00BD2E6F"/>
    <w:rsid w:val="00BF4089"/>
    <w:rsid w:val="00C03D40"/>
    <w:rsid w:val="00C152DC"/>
    <w:rsid w:val="00CA6912"/>
    <w:rsid w:val="00CB6B32"/>
    <w:rsid w:val="00D14E8B"/>
    <w:rsid w:val="00D61B45"/>
    <w:rsid w:val="00D668E0"/>
    <w:rsid w:val="00D82416"/>
    <w:rsid w:val="00DC51CB"/>
    <w:rsid w:val="00E83571"/>
    <w:rsid w:val="00E94B9E"/>
    <w:rsid w:val="00E966D0"/>
    <w:rsid w:val="00EB6F93"/>
    <w:rsid w:val="00EE0C1A"/>
    <w:rsid w:val="00EE4A91"/>
    <w:rsid w:val="00EF0008"/>
    <w:rsid w:val="00F314DE"/>
    <w:rsid w:val="00F35C9E"/>
    <w:rsid w:val="00F362D0"/>
    <w:rsid w:val="00F9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E912D8-58AE-4822-B5CB-F0CEA1D1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30A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0A96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30A96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0A96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30A96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styleId="Strong">
    <w:name w:val="Strong"/>
    <w:basedOn w:val="DefaultParagraphFont"/>
    <w:uiPriority w:val="22"/>
    <w:qFormat/>
    <w:rsid w:val="00EE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57714F5434ACC999E7B6B8D746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3754C-2A8D-4C91-B7D4-5CF773E5BFB6}"/>
      </w:docPartPr>
      <w:docPartBody>
        <w:p w:rsidR="00946844" w:rsidRDefault="00687E69" w:rsidP="00687E69">
          <w:pPr>
            <w:pStyle w:val="EFA57714F5434ACC999E7B6B8D746925"/>
          </w:pPr>
          <w:r>
            <w:t>Type chapter title (level 1)</w:t>
          </w:r>
        </w:p>
      </w:docPartBody>
    </w:docPart>
    <w:docPart>
      <w:docPartPr>
        <w:name w:val="8FD6B3C211A840B2BBC29EE2CB08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53C2E-6422-45B2-B950-4AB05625D975}"/>
      </w:docPartPr>
      <w:docPartBody>
        <w:p w:rsidR="00946844" w:rsidRDefault="00687E69" w:rsidP="00687E69">
          <w:pPr>
            <w:pStyle w:val="8FD6B3C211A840B2BBC29EE2CB089A17"/>
          </w:pPr>
          <w:r>
            <w:t>Type chapter title (level 2)</w:t>
          </w:r>
        </w:p>
      </w:docPartBody>
    </w:docPart>
    <w:docPart>
      <w:docPartPr>
        <w:name w:val="D520C5D2320443378FA676E8B030C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7BAF7-DB04-40A8-89E2-66E86C4B9CC5}"/>
      </w:docPartPr>
      <w:docPartBody>
        <w:p w:rsidR="00946844" w:rsidRDefault="00687E69" w:rsidP="00687E69">
          <w:pPr>
            <w:pStyle w:val="D520C5D2320443378FA676E8B030C94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69"/>
    <w:rsid w:val="00687E69"/>
    <w:rsid w:val="00946844"/>
    <w:rsid w:val="00AF4F32"/>
    <w:rsid w:val="00CA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DA4D98F027482AA9E89F3A53B5DFA9">
    <w:name w:val="71DA4D98F027482AA9E89F3A53B5DFA9"/>
    <w:rsid w:val="00687E69"/>
  </w:style>
  <w:style w:type="paragraph" w:customStyle="1" w:styleId="6C73B470BF074B54B139B3596802C781">
    <w:name w:val="6C73B470BF074B54B139B3596802C781"/>
    <w:rsid w:val="00687E69"/>
  </w:style>
  <w:style w:type="paragraph" w:customStyle="1" w:styleId="C27E5C0B3EFE4D70941A9995911756B2">
    <w:name w:val="C27E5C0B3EFE4D70941A9995911756B2"/>
    <w:rsid w:val="00687E69"/>
  </w:style>
  <w:style w:type="paragraph" w:customStyle="1" w:styleId="EFA57714F5434ACC999E7B6B8D746925">
    <w:name w:val="EFA57714F5434ACC999E7B6B8D746925"/>
    <w:rsid w:val="00687E69"/>
  </w:style>
  <w:style w:type="paragraph" w:customStyle="1" w:styleId="8FD6B3C211A840B2BBC29EE2CB089A17">
    <w:name w:val="8FD6B3C211A840B2BBC29EE2CB089A17"/>
    <w:rsid w:val="00687E69"/>
  </w:style>
  <w:style w:type="paragraph" w:customStyle="1" w:styleId="D520C5D2320443378FA676E8B030C94A">
    <w:name w:val="D520C5D2320443378FA676E8B030C94A"/>
    <w:rsid w:val="00687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2015-10-29T00:00:00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986D817B-728D-4D58-96E2-790BB93C3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02</vt:lpstr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>Slot Machine</dc:subject>
  <dc:creator>Khandker Faim Hussain</dc:creator>
  <cp:lastModifiedBy>Faim Hussain</cp:lastModifiedBy>
  <cp:revision>27</cp:revision>
  <dcterms:created xsi:type="dcterms:W3CDTF">2015-10-31T23:45:00Z</dcterms:created>
  <dcterms:modified xsi:type="dcterms:W3CDTF">2015-11-01T03:17:00Z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